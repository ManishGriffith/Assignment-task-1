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3B506EEB" w:rsidR="009000CE" w:rsidRDefault="00705BB5" w:rsidP="00ED34AE">
                <w:pPr>
                  <w:pStyle w:val="Title"/>
                </w:pPr>
                <w:r>
                  <w:t>UI implementation for Victoria state accident database 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090FD85F" w:rsidR="009000CE" w:rsidRDefault="00000000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705BB5">
                  <w:t>Group 102 Member Names: Edward Winston, Manish Saily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7777777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184AA9">
                  <w:t>Date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 xml:space="preserve">A </w:t>
      </w:r>
      <w:proofErr w:type="gramStart"/>
      <w:r>
        <w:t>100 to 150 word</w:t>
      </w:r>
      <w:proofErr w:type="gramEnd"/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</w:t>
      </w:r>
      <w:proofErr w:type="gramStart"/>
      <w:r w:rsidR="00ED34AE" w:rsidRPr="00ED34AE">
        <w:rPr>
          <w:color w:val="FF0000"/>
        </w:rPr>
        <w:t>performed</w:t>
      </w:r>
      <w:proofErr w:type="gramEnd"/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2DA3493C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</w:t>
      </w:r>
      <w:r w:rsidR="00705BB5">
        <w:rPr>
          <w:rStyle w:val="Heading1Char"/>
          <w:b/>
        </w:rPr>
        <w:t>data for the year 2018</w:t>
      </w:r>
      <w:r>
        <w:rPr>
          <w:rStyle w:val="Heading1Char"/>
          <w:b/>
        </w:rPr>
        <w:t>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</w:t>
      </w:r>
      <w:proofErr w:type="gramStart"/>
      <w:r w:rsidR="00ED34AE" w:rsidRPr="00ED34AE">
        <w:rPr>
          <w:color w:val="FF0000"/>
        </w:rPr>
        <w:t>12 month</w:t>
      </w:r>
      <w:proofErr w:type="gramEnd"/>
      <w:r w:rsidR="00ED34AE" w:rsidRPr="00ED34AE">
        <w:rPr>
          <w:color w:val="FF0000"/>
        </w:rPr>
        <w:t xml:space="preserve">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3C6D39E9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</w:t>
      </w:r>
      <w:r w:rsidR="00705BB5">
        <w:rPr>
          <w:rStyle w:val="Heading1Char"/>
          <w:b/>
        </w:rPr>
        <w:t xml:space="preserve">alcohol impact </w:t>
      </w:r>
      <w:r>
        <w:rPr>
          <w:rStyle w:val="Heading1Char"/>
          <w:b/>
        </w:rPr>
        <w:t>&gt;</w:t>
      </w:r>
    </w:p>
    <w:p w14:paraId="2B11177A" w14:textId="212E4581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</w:t>
      </w:r>
      <w:r w:rsidR="00705BB5">
        <w:rPr>
          <w:rStyle w:val="Heading1Char"/>
          <w:b/>
        </w:rPr>
        <w:t>speed zones</w:t>
      </w:r>
      <w:r>
        <w:rPr>
          <w:rStyle w:val="Heading1Char"/>
          <w:b/>
        </w:rPr>
        <w:t>&gt;</w:t>
      </w:r>
    </w:p>
    <w:p w14:paraId="49BE7F08" w14:textId="5A939A43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</w:t>
      </w:r>
      <w:r w:rsidR="00705BB5">
        <w:rPr>
          <w:rStyle w:val="Heading1Char"/>
          <w:b/>
        </w:rPr>
        <w:t>search by accident type</w:t>
      </w:r>
      <w:r>
        <w:rPr>
          <w:rStyle w:val="Heading1Char"/>
          <w:b/>
        </w:rPr>
        <w:t>&gt;</w:t>
      </w:r>
    </w:p>
    <w:p w14:paraId="63C58427" w14:textId="6B4D8F41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</w:t>
      </w:r>
      <w:r w:rsidR="00705BB5">
        <w:rPr>
          <w:rStyle w:val="Heading1Char"/>
          <w:b/>
        </w:rPr>
        <w:t>accidents per hour</w:t>
      </w:r>
      <w:r>
        <w:rPr>
          <w:rStyle w:val="Heading1Char"/>
          <w:b/>
        </w:rPr>
        <w:t>&gt;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41F4A" w14:textId="77777777" w:rsidR="00911FA9" w:rsidRDefault="00911FA9">
      <w:pPr>
        <w:spacing w:after="0" w:line="240" w:lineRule="auto"/>
      </w:pPr>
      <w:r>
        <w:separator/>
      </w:r>
    </w:p>
  </w:endnote>
  <w:endnote w:type="continuationSeparator" w:id="0">
    <w:p w14:paraId="4DC2FE1C" w14:textId="77777777" w:rsidR="00911FA9" w:rsidRDefault="0091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962"/>
      <w:gridCol w:w="4398"/>
    </w:tblGrid>
    <w:tr w:rsidR="009000CE" w14:paraId="3A715BC8" w14:textId="77777777" w:rsidTr="00705BB5">
      <w:tc>
        <w:tcPr>
          <w:tcW w:w="4962" w:type="dxa"/>
        </w:tcPr>
        <w:p w14:paraId="42162423" w14:textId="7CDC8250" w:rsidR="009000CE" w:rsidRDefault="00705BB5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705BB5">
                <w:t>UI implementation for Victoria state accident database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705BB5">
                <w:rPr>
                  <w:rStyle w:val="Heading2Char"/>
                </w:rPr>
                <w:t>Group</w:t>
              </w:r>
              <w:r>
                <w:rPr>
                  <w:rStyle w:val="Heading2Char"/>
                </w:rPr>
                <w:t xml:space="preserve"> 102</w:t>
              </w:r>
              <w:r w:rsidRPr="00705BB5">
                <w:rPr>
                  <w:rStyle w:val="Heading2Char"/>
                </w:rPr>
                <w:t xml:space="preserve"> Member Names</w:t>
              </w:r>
              <w:r>
                <w:rPr>
                  <w:rStyle w:val="Heading2Char"/>
                </w:rPr>
                <w:t>:</w:t>
              </w:r>
              <w:r w:rsidRPr="00705BB5">
                <w:rPr>
                  <w:rStyle w:val="Heading2Char"/>
                </w:rPr>
                <w:t xml:space="preserve"> Edward Winston</w:t>
              </w:r>
              <w:r>
                <w:rPr>
                  <w:rStyle w:val="Heading2Char"/>
                </w:rPr>
                <w:t>,</w:t>
              </w:r>
              <w:r w:rsidRPr="00705BB5">
                <w:rPr>
                  <w:rStyle w:val="Heading2Char"/>
                </w:rPr>
                <w:t xml:space="preserve"> Manish Saily</w:t>
              </w:r>
            </w:sdtContent>
          </w:sdt>
        </w:p>
      </w:tc>
      <w:tc>
        <w:tcPr>
          <w:tcW w:w="4398" w:type="dxa"/>
        </w:tcPr>
        <w:p w14:paraId="66753B50" w14:textId="1551198C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FC5D99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09C1FDD1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5BB5">
          <w:t>UI implementation for Victoria state accident database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705BB5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Group 102 Member Names: Edward Winston, Manish Saily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B252" w14:textId="77777777" w:rsidR="00911FA9" w:rsidRDefault="00911FA9">
      <w:pPr>
        <w:spacing w:after="0" w:line="240" w:lineRule="auto"/>
      </w:pPr>
      <w:r>
        <w:separator/>
      </w:r>
    </w:p>
  </w:footnote>
  <w:footnote w:type="continuationSeparator" w:id="0">
    <w:p w14:paraId="021EF1F2" w14:textId="77777777" w:rsidR="00911FA9" w:rsidRDefault="00911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4AA9"/>
    <w:rsid w:val="002D4235"/>
    <w:rsid w:val="00705BB5"/>
    <w:rsid w:val="009000CE"/>
    <w:rsid w:val="00911FA9"/>
    <w:rsid w:val="0097144C"/>
    <w:rsid w:val="00AD07E1"/>
    <w:rsid w:val="00AE0CAF"/>
    <w:rsid w:val="00DD0ACF"/>
    <w:rsid w:val="00ED34AE"/>
    <w:rsid w:val="00EF1F30"/>
    <w:rsid w:val="00FC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9A7C12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76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implementation for Victoria state accident database Executive Summary</dc:title>
  <dc:creator>Group 102 Member Names: Edward Winston, Manish Saily</dc:creator>
  <cp:keywords/>
  <cp:lastModifiedBy>Eddie Winston</cp:lastModifiedBy>
  <cp:revision>7</cp:revision>
  <dcterms:created xsi:type="dcterms:W3CDTF">2017-08-28T03:16:00Z</dcterms:created>
  <dcterms:modified xsi:type="dcterms:W3CDTF">2023-10-04T22:14:00Z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